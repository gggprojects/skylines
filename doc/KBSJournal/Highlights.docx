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B4" w:rsidRPr="00974003" w:rsidRDefault="00056D52" w:rsidP="003169C4">
      <w:pPr>
        <w:jc w:val="center"/>
        <w:rPr>
          <w:rFonts w:ascii="NimbusRomNo9L-Regu" w:hAnsi="NimbusRomNo9L-Regu" w:cs="NimbusRomNo9L-Regu"/>
          <w:sz w:val="25"/>
          <w:szCs w:val="29"/>
        </w:rPr>
      </w:pPr>
      <w:r w:rsidRPr="00974003">
        <w:rPr>
          <w:rFonts w:ascii="NimbusRomNo9L-Regu" w:hAnsi="NimbusRomNo9L-Regu" w:cs="NimbusRomNo9L-Regu"/>
          <w:sz w:val="25"/>
          <w:szCs w:val="29"/>
        </w:rPr>
        <w:t>Highlights for “</w:t>
      </w:r>
      <w:r w:rsidR="00974003" w:rsidRPr="00974003">
        <w:rPr>
          <w:i/>
        </w:rPr>
        <w:t>Nearest and farthest spatial skyline queries under multiplicative weighted Euclidean distances</w:t>
      </w:r>
      <w:r w:rsidRPr="00974003">
        <w:rPr>
          <w:rFonts w:ascii="NimbusRomNo9L-Regu" w:hAnsi="NimbusRomNo9L-Regu" w:cs="NimbusRomNo9L-Regu"/>
          <w:i/>
          <w:sz w:val="25"/>
          <w:szCs w:val="29"/>
        </w:rPr>
        <w:t>”</w:t>
      </w:r>
    </w:p>
    <w:p w:rsidR="00056D52" w:rsidRPr="002014B1" w:rsidRDefault="00056D52" w:rsidP="00056D52">
      <w:pPr>
        <w:jc w:val="center"/>
        <w:rPr>
          <w:rFonts w:ascii="NimbusRomNo9L-Regu" w:hAnsi="NimbusRomNo9L-Regu" w:cs="NimbusRomNo9L-Regu"/>
          <w:sz w:val="20"/>
          <w:szCs w:val="20"/>
          <w:lang w:val="es-ES"/>
        </w:rPr>
      </w:pPr>
      <w:r w:rsidRPr="002014B1">
        <w:rPr>
          <w:rFonts w:ascii="NimbusRomNo9L-Regu" w:hAnsi="NimbusRomNo9L-Regu" w:cs="NimbusRomNo9L-Regu"/>
          <w:sz w:val="20"/>
          <w:szCs w:val="20"/>
          <w:lang w:val="es-ES"/>
        </w:rPr>
        <w:t>Marta Fort</w:t>
      </w:r>
      <w:r w:rsidR="00974003" w:rsidRPr="002014B1">
        <w:rPr>
          <w:rFonts w:ascii="NimbusRomNo9L-Regu" w:hAnsi="NimbusRomNo9L-Regu" w:cs="NimbusRomNo9L-Regu"/>
          <w:sz w:val="20"/>
          <w:szCs w:val="20"/>
          <w:lang w:val="es-ES"/>
        </w:rPr>
        <w:t>,</w:t>
      </w:r>
      <w:r w:rsidRPr="002014B1">
        <w:rPr>
          <w:rFonts w:ascii="NimbusRomNo9L-Regu" w:hAnsi="NimbusRomNo9L-Regu" w:cs="NimbusRomNo9L-Regu"/>
          <w:sz w:val="20"/>
          <w:szCs w:val="20"/>
          <w:lang w:val="es-ES"/>
        </w:rPr>
        <w:t xml:space="preserve"> J. Antoni </w:t>
      </w:r>
      <w:proofErr w:type="spellStart"/>
      <w:r w:rsidRPr="002014B1">
        <w:rPr>
          <w:rFonts w:ascii="NimbusRomNo9L-Regu" w:hAnsi="NimbusRomNo9L-Regu" w:cs="NimbusRomNo9L-Regu"/>
          <w:sz w:val="20"/>
          <w:szCs w:val="20"/>
          <w:lang w:val="es-ES"/>
        </w:rPr>
        <w:t>Sellarès</w:t>
      </w:r>
      <w:proofErr w:type="spellEnd"/>
      <w:r w:rsidR="00974003" w:rsidRPr="002014B1">
        <w:rPr>
          <w:rFonts w:ascii="NimbusRomNo9L-Regu" w:hAnsi="NimbusRomNo9L-Regu" w:cs="NimbusRomNo9L-Regu"/>
          <w:sz w:val="20"/>
          <w:szCs w:val="20"/>
          <w:lang w:val="es-ES"/>
        </w:rPr>
        <w:t xml:space="preserve"> and Nacho Valladares</w:t>
      </w:r>
    </w:p>
    <w:p w:rsidR="00056D52" w:rsidRPr="002014B1" w:rsidRDefault="00056D52" w:rsidP="00056D52">
      <w:pPr>
        <w:jc w:val="center"/>
        <w:rPr>
          <w:rFonts w:ascii="NimbusRomNo9L-Regu" w:hAnsi="NimbusRomNo9L-Regu" w:cs="NimbusRomNo9L-Regu"/>
          <w:sz w:val="20"/>
          <w:szCs w:val="20"/>
          <w:lang w:val="es-ES"/>
        </w:rPr>
      </w:pPr>
    </w:p>
    <w:p w:rsidR="00974003" w:rsidRDefault="00974003" w:rsidP="004F1D0C">
      <w:pPr>
        <w:pStyle w:val="Pargrafdellista"/>
        <w:numPr>
          <w:ilvl w:val="0"/>
          <w:numId w:val="1"/>
        </w:numPr>
        <w:jc w:val="both"/>
      </w:pPr>
      <w:r>
        <w:t xml:space="preserve">We extend the spatial skyline problem to the weighted spatial skyline problem were </w:t>
      </w:r>
      <w:r w:rsidR="002014B1">
        <w:t>proximity is</w:t>
      </w:r>
      <w:r>
        <w:t xml:space="preserve"> computed with the weighted Euclidean distance</w:t>
      </w:r>
    </w:p>
    <w:p w:rsidR="00974003" w:rsidRDefault="00974003" w:rsidP="004F1D0C">
      <w:pPr>
        <w:pStyle w:val="Pargrafdellista"/>
        <w:numPr>
          <w:ilvl w:val="0"/>
          <w:numId w:val="1"/>
        </w:numPr>
        <w:jc w:val="both"/>
      </w:pPr>
      <w:r>
        <w:t>We study the geometric properties of the weighted spatial skyline problem from near and from far</w:t>
      </w:r>
    </w:p>
    <w:p w:rsidR="00974003" w:rsidRDefault="00974003" w:rsidP="00974003">
      <w:pPr>
        <w:pStyle w:val="Pargrafdellista"/>
        <w:numPr>
          <w:ilvl w:val="0"/>
          <w:numId w:val="1"/>
        </w:numPr>
        <w:jc w:val="both"/>
      </w:pPr>
      <w:r>
        <w:t>We provide a parallel and a sequential algorithm to solve the weighted spatial skyline problem and to extract the top-k weighted spatial skylines</w:t>
      </w:r>
    </w:p>
    <w:p w:rsidR="00974003" w:rsidRDefault="00974003" w:rsidP="00974003">
      <w:pPr>
        <w:pStyle w:val="Pargrafdellista"/>
        <w:numPr>
          <w:ilvl w:val="0"/>
          <w:numId w:val="1"/>
        </w:numPr>
        <w:jc w:val="both"/>
      </w:pPr>
      <w:r>
        <w:t>We theoretically and experimentally analyze and compare the provided strategies</w:t>
      </w:r>
    </w:p>
    <w:p w:rsidR="00056D52" w:rsidRPr="00974003" w:rsidRDefault="00974003" w:rsidP="00974003">
      <w:pPr>
        <w:pStyle w:val="Pargrafdellista"/>
        <w:numPr>
          <w:ilvl w:val="0"/>
          <w:numId w:val="1"/>
        </w:numPr>
        <w:jc w:val="both"/>
      </w:pPr>
      <w:r>
        <w:t xml:space="preserve">We visualize and store in a file the obtained spatial skylines </w:t>
      </w:r>
      <w:bookmarkStart w:id="0" w:name="_GoBack"/>
      <w:bookmarkEnd w:id="0"/>
    </w:p>
    <w:sectPr w:rsidR="00056D52" w:rsidRPr="00974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13A5"/>
    <w:multiLevelType w:val="hybridMultilevel"/>
    <w:tmpl w:val="F2AA25C4"/>
    <w:lvl w:ilvl="0" w:tplc="E90402A0">
      <w:numFmt w:val="bullet"/>
      <w:lvlText w:val=""/>
      <w:lvlJc w:val="left"/>
      <w:pPr>
        <w:ind w:left="720" w:hanging="360"/>
      </w:pPr>
      <w:rPr>
        <w:rFonts w:ascii="Symbol" w:eastAsiaTheme="minorHAnsi" w:hAnsi="Symbol" w:cs="NimbusRomNo9L-Regu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52"/>
    <w:rsid w:val="00000693"/>
    <w:rsid w:val="00016471"/>
    <w:rsid w:val="00056D52"/>
    <w:rsid w:val="0006561E"/>
    <w:rsid w:val="00084813"/>
    <w:rsid w:val="000A5975"/>
    <w:rsid w:val="001202AB"/>
    <w:rsid w:val="0012284B"/>
    <w:rsid w:val="001461CA"/>
    <w:rsid w:val="001B4B41"/>
    <w:rsid w:val="001C279C"/>
    <w:rsid w:val="001D0FD0"/>
    <w:rsid w:val="001D1D6B"/>
    <w:rsid w:val="001D549F"/>
    <w:rsid w:val="002014B1"/>
    <w:rsid w:val="0021191D"/>
    <w:rsid w:val="00244F3B"/>
    <w:rsid w:val="00274D4A"/>
    <w:rsid w:val="0029333C"/>
    <w:rsid w:val="002C6E0C"/>
    <w:rsid w:val="002F1988"/>
    <w:rsid w:val="0030725C"/>
    <w:rsid w:val="00312106"/>
    <w:rsid w:val="003169C4"/>
    <w:rsid w:val="00331DA4"/>
    <w:rsid w:val="00343B0A"/>
    <w:rsid w:val="00376BA4"/>
    <w:rsid w:val="0043251B"/>
    <w:rsid w:val="00435FAD"/>
    <w:rsid w:val="00444507"/>
    <w:rsid w:val="004516ED"/>
    <w:rsid w:val="00460057"/>
    <w:rsid w:val="00465300"/>
    <w:rsid w:val="0046722E"/>
    <w:rsid w:val="0049119E"/>
    <w:rsid w:val="004B17BB"/>
    <w:rsid w:val="004B4346"/>
    <w:rsid w:val="004F255B"/>
    <w:rsid w:val="00505180"/>
    <w:rsid w:val="00513612"/>
    <w:rsid w:val="00557BD3"/>
    <w:rsid w:val="00571A5B"/>
    <w:rsid w:val="00594F64"/>
    <w:rsid w:val="005A1ECC"/>
    <w:rsid w:val="005C0525"/>
    <w:rsid w:val="005D6947"/>
    <w:rsid w:val="005F17C7"/>
    <w:rsid w:val="00602543"/>
    <w:rsid w:val="00623BB2"/>
    <w:rsid w:val="00630E84"/>
    <w:rsid w:val="006555F9"/>
    <w:rsid w:val="00664E62"/>
    <w:rsid w:val="00686242"/>
    <w:rsid w:val="006C69C1"/>
    <w:rsid w:val="00724091"/>
    <w:rsid w:val="0072737A"/>
    <w:rsid w:val="00734AF2"/>
    <w:rsid w:val="00735D06"/>
    <w:rsid w:val="00770F25"/>
    <w:rsid w:val="00795DFD"/>
    <w:rsid w:val="00796CA3"/>
    <w:rsid w:val="007A4163"/>
    <w:rsid w:val="007B4B5C"/>
    <w:rsid w:val="007F019B"/>
    <w:rsid w:val="007F641E"/>
    <w:rsid w:val="00802517"/>
    <w:rsid w:val="0080626E"/>
    <w:rsid w:val="00815175"/>
    <w:rsid w:val="00831447"/>
    <w:rsid w:val="008328B4"/>
    <w:rsid w:val="008424B4"/>
    <w:rsid w:val="00882E87"/>
    <w:rsid w:val="00883E61"/>
    <w:rsid w:val="00886E9F"/>
    <w:rsid w:val="008B3949"/>
    <w:rsid w:val="008B4787"/>
    <w:rsid w:val="008E3E79"/>
    <w:rsid w:val="008F1750"/>
    <w:rsid w:val="008F5F82"/>
    <w:rsid w:val="0095376E"/>
    <w:rsid w:val="00973DF7"/>
    <w:rsid w:val="00974003"/>
    <w:rsid w:val="0097624A"/>
    <w:rsid w:val="009E1D78"/>
    <w:rsid w:val="00A07C85"/>
    <w:rsid w:val="00A21323"/>
    <w:rsid w:val="00A7712C"/>
    <w:rsid w:val="00A83776"/>
    <w:rsid w:val="00A85AE9"/>
    <w:rsid w:val="00A96EEC"/>
    <w:rsid w:val="00AD326F"/>
    <w:rsid w:val="00AD7DDD"/>
    <w:rsid w:val="00B060B9"/>
    <w:rsid w:val="00B13503"/>
    <w:rsid w:val="00B24ED2"/>
    <w:rsid w:val="00B34B05"/>
    <w:rsid w:val="00B62A0F"/>
    <w:rsid w:val="00B9263B"/>
    <w:rsid w:val="00B96C31"/>
    <w:rsid w:val="00B974FA"/>
    <w:rsid w:val="00BA62B5"/>
    <w:rsid w:val="00BE145E"/>
    <w:rsid w:val="00C17BDC"/>
    <w:rsid w:val="00C24B0D"/>
    <w:rsid w:val="00C354FB"/>
    <w:rsid w:val="00C50AC6"/>
    <w:rsid w:val="00CC15D1"/>
    <w:rsid w:val="00D13D81"/>
    <w:rsid w:val="00D17A5B"/>
    <w:rsid w:val="00D572EB"/>
    <w:rsid w:val="00DC3D88"/>
    <w:rsid w:val="00DE29E8"/>
    <w:rsid w:val="00DE4D9F"/>
    <w:rsid w:val="00DF19A0"/>
    <w:rsid w:val="00E61AAA"/>
    <w:rsid w:val="00E63347"/>
    <w:rsid w:val="00E74304"/>
    <w:rsid w:val="00E94DE3"/>
    <w:rsid w:val="00E957AC"/>
    <w:rsid w:val="00F01276"/>
    <w:rsid w:val="00F07C30"/>
    <w:rsid w:val="00F22FA7"/>
    <w:rsid w:val="00F53A53"/>
    <w:rsid w:val="00F72122"/>
    <w:rsid w:val="00FA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8DA797-B25E-4AD2-B9F8-271FD31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5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952AEAAD.dotm</Template>
  <TotalTime>38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 Fort</cp:lastModifiedBy>
  <cp:revision>3</cp:revision>
  <cp:lastPrinted>2017-07-11T15:03:00Z</cp:lastPrinted>
  <dcterms:created xsi:type="dcterms:W3CDTF">2018-07-23T14:19:00Z</dcterms:created>
  <dcterms:modified xsi:type="dcterms:W3CDTF">2018-07-24T13:57:00Z</dcterms:modified>
</cp:coreProperties>
</file>